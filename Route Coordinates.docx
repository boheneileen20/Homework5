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9E" w:rsidRDefault="006C4A06">
      <w:r>
        <w:t>Lincoln Center: (308, 31)</w:t>
      </w:r>
    </w:p>
    <w:p w:rsidR="006C4A06" w:rsidRDefault="006C4A06">
      <w:r>
        <w:t>Central Park: (456, 21)</w:t>
      </w:r>
    </w:p>
    <w:p w:rsidR="006C4A06" w:rsidRDefault="006C4A06">
      <w:r>
        <w:t>Times Square: (392, 159)</w:t>
      </w:r>
    </w:p>
    <w:p w:rsidR="006C4A06" w:rsidRDefault="006C4A06">
      <w:r>
        <w:t>Midtown West: (283, 184)</w:t>
      </w:r>
    </w:p>
    <w:p w:rsidR="006C4A06" w:rsidRDefault="006C4A06">
      <w:r>
        <w:t>United Nations: (589, 152)</w:t>
      </w:r>
    </w:p>
    <w:p w:rsidR="006C4A06" w:rsidRDefault="006C4A06">
      <w:r>
        <w:t>Empire State Building: (451, 251)</w:t>
      </w:r>
    </w:p>
    <w:p w:rsidR="006C4A06" w:rsidRDefault="006C4A06">
      <w:r>
        <w:t>Chelsea: (322, 336)</w:t>
      </w:r>
    </w:p>
    <w:p w:rsidR="006C4A06" w:rsidRDefault="006C4A06">
      <w:r>
        <w:t>Gramercy Park: (517, 328)</w:t>
      </w:r>
    </w:p>
    <w:p w:rsidR="006C4A06" w:rsidRDefault="006C4A06">
      <w:r>
        <w:t>Greenwich Village: (485, 464)</w:t>
      </w:r>
    </w:p>
    <w:p w:rsidR="006C4A06" w:rsidRDefault="006C4A06">
      <w:r>
        <w:t>East Village: (642, 459)</w:t>
      </w:r>
    </w:p>
    <w:p w:rsidR="006C4A06" w:rsidRDefault="006C4A06">
      <w:proofErr w:type="spellStart"/>
      <w:r>
        <w:t>Soho</w:t>
      </w:r>
      <w:proofErr w:type="spellEnd"/>
      <w:r>
        <w:t>: (392, 594)</w:t>
      </w:r>
    </w:p>
    <w:p w:rsidR="006C4A06" w:rsidRDefault="006C4A06">
      <w:r>
        <w:t>Lower East Side: (623, 557)</w:t>
      </w:r>
    </w:p>
    <w:p w:rsidR="006C4A06" w:rsidRDefault="006C4A06">
      <w:r>
        <w:t>Chinatown: (526, 616)</w:t>
      </w:r>
    </w:p>
    <w:p w:rsidR="006C4A06" w:rsidRDefault="006C4A06">
      <w:r>
        <w:t>Wall Street: (480, 723)</w:t>
      </w:r>
    </w:p>
    <w:p w:rsidR="006C4A06" w:rsidRDefault="006C4A06">
      <w:r>
        <w:t>Brooklyn: (689, 741)</w:t>
      </w:r>
    </w:p>
    <w:p w:rsidR="006C4A06" w:rsidRDefault="006C4A06"/>
    <w:p w:rsidR="006C4A06" w:rsidRDefault="006C4A06">
      <w:r>
        <w:t>Lincoln Center to Central Park: (</w:t>
      </w:r>
      <w:r w:rsidR="00D3789B">
        <w:t>330, 27</w:t>
      </w:r>
      <w:r>
        <w:t>) (</w:t>
      </w:r>
      <w:r w:rsidR="00D3789B">
        <w:t>439, 29)</w:t>
      </w:r>
    </w:p>
    <w:p w:rsidR="00D3789B" w:rsidRDefault="00D3789B">
      <w:r>
        <w:t>Lincoln Center to Midtown West: (292, 58) (292, 164)</w:t>
      </w:r>
    </w:p>
    <w:p w:rsidR="00D3789B" w:rsidRDefault="00D3789B">
      <w:r>
        <w:t>Lincoln Center to Times Square (Green</w:t>
      </w:r>
      <w:r w:rsidR="009A033D">
        <w:t xml:space="preserve"> route</w:t>
      </w:r>
      <w:r>
        <w:t>): (316, 57) (364, 148)</w:t>
      </w:r>
    </w:p>
    <w:p w:rsidR="00D3789B" w:rsidRDefault="00D3789B" w:rsidP="00D3789B">
      <w:r>
        <w:t>Lincoln Center to Times Square (</w:t>
      </w:r>
      <w:r>
        <w:t>Blue</w:t>
      </w:r>
      <w:r w:rsidR="009A033D">
        <w:t xml:space="preserve"> route</w:t>
      </w:r>
      <w:r>
        <w:t>):</w:t>
      </w:r>
      <w:r>
        <w:t xml:space="preserve"> (333, 46) (383, 139)</w:t>
      </w:r>
    </w:p>
    <w:p w:rsidR="00D3789B" w:rsidRDefault="00D3789B" w:rsidP="00D3789B">
      <w:r>
        <w:t>Central Park to Times Square (Black</w:t>
      </w:r>
      <w:r w:rsidR="009A033D">
        <w:t xml:space="preserve"> route</w:t>
      </w:r>
      <w:r>
        <w:t>): (436, 43) (399, 142)</w:t>
      </w:r>
    </w:p>
    <w:p w:rsidR="00D3789B" w:rsidRDefault="00D3789B" w:rsidP="00D3789B">
      <w:r>
        <w:t>Central Park to Times Square (Red</w:t>
      </w:r>
      <w:r w:rsidR="009A033D">
        <w:t xml:space="preserve"> route</w:t>
      </w:r>
      <w:r>
        <w:t>): (456, 51) (420, 148)</w:t>
      </w:r>
    </w:p>
    <w:p w:rsidR="006C4A06" w:rsidRDefault="006C4A06">
      <w:r>
        <w:t xml:space="preserve">Central Park to United Nations: </w:t>
      </w:r>
      <w:r w:rsidR="00D3789B">
        <w:t>(478, 28) (596, 134)</w:t>
      </w:r>
    </w:p>
    <w:p w:rsidR="00D3789B" w:rsidRDefault="00D3789B">
      <w:r>
        <w:t>Midtown West to Chelsea: (293, 215) (322, 317)</w:t>
      </w:r>
    </w:p>
    <w:p w:rsidR="00D3789B" w:rsidRDefault="00D3789B">
      <w:r>
        <w:t>Midtown West to Empire State Building: (311, 202) (409, 246)</w:t>
      </w:r>
    </w:p>
    <w:p w:rsidR="00D3789B" w:rsidRDefault="00D3789B">
      <w:r>
        <w:t>Midtown West to Times Square: (315, 179) (364, 170)</w:t>
      </w:r>
    </w:p>
    <w:p w:rsidR="00D3789B" w:rsidRDefault="00D3789B">
      <w:r>
        <w:t>Times Square to United Nations: (442, 155) (548, 153)</w:t>
      </w:r>
    </w:p>
    <w:p w:rsidR="009A033D" w:rsidRDefault="009A033D">
      <w:r>
        <w:t>Times Square to Empire State Building (Orange route): (399, 193) (431, 234)</w:t>
      </w:r>
    </w:p>
    <w:p w:rsidR="009A033D" w:rsidRDefault="009A033D" w:rsidP="009A033D">
      <w:r>
        <w:t>Times Square to Empire State Building (</w:t>
      </w:r>
      <w:r>
        <w:t>Pink route</w:t>
      </w:r>
      <w:r>
        <w:t>):</w:t>
      </w:r>
      <w:r>
        <w:t xml:space="preserve"> (415, 181) (447, 223)</w:t>
      </w:r>
    </w:p>
    <w:p w:rsidR="009A033D" w:rsidRDefault="009A033D" w:rsidP="009A033D">
      <w:r>
        <w:lastRenderedPageBreak/>
        <w:t>United Nations to Empire State Building: (560, 176) (469, 232)</w:t>
      </w:r>
    </w:p>
    <w:p w:rsidR="009A033D" w:rsidRDefault="009A033D" w:rsidP="009A033D">
      <w:r>
        <w:t>United Nations to Gramercy Park: (591, 175) (537, 322)</w:t>
      </w:r>
    </w:p>
    <w:p w:rsidR="009A033D" w:rsidRDefault="009A033D" w:rsidP="009A033D">
      <w:r>
        <w:t>Chelsea to Empire State Building (Top route): (343, 318) (427, 258)</w:t>
      </w:r>
    </w:p>
    <w:p w:rsidR="009A033D" w:rsidRDefault="009A033D" w:rsidP="009A033D">
      <w:r>
        <w:t>Chelsea to Empire State Building</w:t>
      </w:r>
      <w:r>
        <w:t xml:space="preserve"> (Bottom</w:t>
      </w:r>
      <w:r>
        <w:t xml:space="preserve"> route):</w:t>
      </w:r>
      <w:r>
        <w:t xml:space="preserve"> (354, 335) (440, 275)</w:t>
      </w:r>
    </w:p>
    <w:p w:rsidR="009A033D" w:rsidRDefault="009A033D" w:rsidP="009A033D">
      <w:r>
        <w:t>Chelsea to Gramercy Park: (376, 347) (485, 341)</w:t>
      </w:r>
    </w:p>
    <w:p w:rsidR="009A033D" w:rsidRDefault="009A033D" w:rsidP="009A033D">
      <w:r>
        <w:t>Chelsea to Greenwich Village (Red route): (346, 351) (466, 457)</w:t>
      </w:r>
    </w:p>
    <w:p w:rsidR="009A033D" w:rsidRDefault="009A033D" w:rsidP="009A033D">
      <w:r>
        <w:t>Chelsea to Greenwich Village (</w:t>
      </w:r>
      <w:r>
        <w:t>Green</w:t>
      </w:r>
      <w:r>
        <w:t xml:space="preserve"> route):</w:t>
      </w:r>
      <w:r>
        <w:t xml:space="preserve"> (334, 364) (451, 473)</w:t>
      </w:r>
    </w:p>
    <w:p w:rsidR="009A033D" w:rsidRDefault="009A033D" w:rsidP="009A033D">
      <w:r>
        <w:t xml:space="preserve">Chelsea to </w:t>
      </w:r>
      <w:proofErr w:type="spellStart"/>
      <w:r>
        <w:t>Soho</w:t>
      </w:r>
      <w:proofErr w:type="spellEnd"/>
      <w:r>
        <w:t>: (</w:t>
      </w:r>
      <w:r w:rsidR="00685C7F">
        <w:t>312, 376</w:t>
      </w:r>
      <w:r>
        <w:t>)</w:t>
      </w:r>
      <w:r w:rsidR="00685C7F">
        <w:t xml:space="preserve"> (384, 574)</w:t>
      </w:r>
    </w:p>
    <w:p w:rsidR="00685C7F" w:rsidRDefault="00685C7F" w:rsidP="009A033D">
      <w:r>
        <w:t>Gramercy Park to Empire State Building (Blue route): (481, 269) (511, 310)</w:t>
      </w:r>
    </w:p>
    <w:p w:rsidR="00685C7F" w:rsidRDefault="00685C7F" w:rsidP="00685C7F">
      <w:r>
        <w:t>Gramercy Park to Empire State Building (</w:t>
      </w:r>
      <w:r>
        <w:t>Red</w:t>
      </w:r>
      <w:r>
        <w:t xml:space="preserve"> route):</w:t>
      </w:r>
      <w:r>
        <w:t xml:space="preserve"> (464, 281) (494, 323)</w:t>
      </w:r>
    </w:p>
    <w:p w:rsidR="00685C7F" w:rsidRDefault="00685C7F" w:rsidP="00685C7F">
      <w:r>
        <w:t>Gramercy Park to East Village: (555, 356) (621, 436)</w:t>
      </w:r>
    </w:p>
    <w:p w:rsidR="00685C7F" w:rsidRDefault="00685C7F" w:rsidP="00685C7F">
      <w:r>
        <w:t>Gramercy Park to Greenwich Village (Black route): (505, 345) (482, 447)</w:t>
      </w:r>
    </w:p>
    <w:p w:rsidR="00685C7F" w:rsidRDefault="00685C7F" w:rsidP="00685C7F">
      <w:r>
        <w:t>Gramercy Park to Greenwich Village (</w:t>
      </w:r>
      <w:r>
        <w:t>Pink</w:t>
      </w:r>
      <w:r>
        <w:t xml:space="preserve"> route):</w:t>
      </w:r>
      <w:r>
        <w:t xml:space="preserve"> (526, 350) (503, 451)</w:t>
      </w:r>
    </w:p>
    <w:p w:rsidR="00685C7F" w:rsidRDefault="00685C7F" w:rsidP="00685C7F">
      <w:r>
        <w:t xml:space="preserve">Greenwich Village to </w:t>
      </w:r>
      <w:proofErr w:type="spellStart"/>
      <w:r>
        <w:t>Soho</w:t>
      </w:r>
      <w:proofErr w:type="spellEnd"/>
      <w:r>
        <w:t>: (468, 497) (413, 588)</w:t>
      </w:r>
    </w:p>
    <w:p w:rsidR="00685C7F" w:rsidRDefault="00685C7F" w:rsidP="00685C7F">
      <w:r>
        <w:t>Greenwich Village to Chinatown (Left route): (485, 497) (512, 595)</w:t>
      </w:r>
    </w:p>
    <w:p w:rsidR="00685C7F" w:rsidRDefault="00685C7F" w:rsidP="00685C7F">
      <w:r>
        <w:t>Gree</w:t>
      </w:r>
      <w:r>
        <w:t>nwich Village to Chinatown (Right</w:t>
      </w:r>
      <w:r>
        <w:t xml:space="preserve"> route):</w:t>
      </w:r>
      <w:r>
        <w:t xml:space="preserve"> (504, 492) (531, 590)</w:t>
      </w:r>
    </w:p>
    <w:p w:rsidR="00685C7F" w:rsidRDefault="00685C7F" w:rsidP="00685C7F">
      <w:r>
        <w:t>Greenwich Village to Lower East Side: (522, 482) (609, 545)</w:t>
      </w:r>
    </w:p>
    <w:p w:rsidR="00685C7F" w:rsidRDefault="00685C7F" w:rsidP="00685C7F">
      <w:r>
        <w:t>Greenwich Village to East Village: (510, 464) (621, 465)</w:t>
      </w:r>
    </w:p>
    <w:p w:rsidR="00685C7F" w:rsidRDefault="00685C7F" w:rsidP="00685C7F">
      <w:r>
        <w:t>East Village to Lower East Side: (635, 484) (629, 536)</w:t>
      </w:r>
    </w:p>
    <w:p w:rsidR="00685C7F" w:rsidRDefault="00D713B6" w:rsidP="00685C7F">
      <w:proofErr w:type="spellStart"/>
      <w:r>
        <w:t>Soh</w:t>
      </w:r>
      <w:r w:rsidR="00685C7F">
        <w:t>o</w:t>
      </w:r>
      <w:proofErr w:type="spellEnd"/>
      <w:r w:rsidR="00685C7F">
        <w:t xml:space="preserve"> to Wall Street: (</w:t>
      </w:r>
      <w:r>
        <w:t>407, 619</w:t>
      </w:r>
      <w:r w:rsidR="00685C7F">
        <w:t>)</w:t>
      </w:r>
      <w:r>
        <w:t xml:space="preserve"> (458, 709)</w:t>
      </w:r>
    </w:p>
    <w:p w:rsidR="00D713B6" w:rsidRDefault="00D713B6" w:rsidP="00685C7F">
      <w:r>
        <w:t>Lower East Side to Brooklyn: (634, 573) (707, 713)</w:t>
      </w:r>
    </w:p>
    <w:p w:rsidR="00D713B6" w:rsidRDefault="00D713B6" w:rsidP="00685C7F">
      <w:r>
        <w:t>Lower East Side to Chinatown: (596, 568) (551, 596)</w:t>
      </w:r>
    </w:p>
    <w:p w:rsidR="00D713B6" w:rsidRDefault="00D713B6" w:rsidP="00685C7F">
      <w:r>
        <w:t>Chinatown to Wall Street (Green route): (508, 640) (491, 689)</w:t>
      </w:r>
    </w:p>
    <w:p w:rsidR="00D713B6" w:rsidRDefault="00D713B6" w:rsidP="00685C7F">
      <w:r>
        <w:t>Chinatown to Wall Street (Pink route): (529, 645) (511, 694)</w:t>
      </w:r>
    </w:p>
    <w:p w:rsidR="00D713B6" w:rsidRDefault="00D713B6" w:rsidP="00685C7F">
      <w:r>
        <w:t>Chinatown to Brooklyn (Orange route): (555, 615) (683, 714)</w:t>
      </w:r>
    </w:p>
    <w:p w:rsidR="00D713B6" w:rsidRDefault="00D713B6" w:rsidP="00685C7F">
      <w:r>
        <w:t>Chinatown to Brooklyn (Red route): (543, 630) (671, 727)</w:t>
      </w:r>
    </w:p>
    <w:p w:rsidR="00D713B6" w:rsidRDefault="00D713B6" w:rsidP="00685C7F">
      <w:r>
        <w:t>Wall Street to Brooklyn (Blue route): (501, 725) (664, 744)</w:t>
      </w:r>
    </w:p>
    <w:p w:rsidR="00D713B6" w:rsidRDefault="00D713B6" w:rsidP="00685C7F">
      <w:r>
        <w:t>Wall Street to Brooklyn (Black route): (498, 743) (662, 763)</w:t>
      </w:r>
    </w:p>
    <w:p w:rsidR="00D713B6" w:rsidRDefault="00D713B6" w:rsidP="00685C7F">
      <w:bookmarkStart w:id="0" w:name="_GoBack"/>
      <w:bookmarkEnd w:id="0"/>
    </w:p>
    <w:p w:rsidR="00685C7F" w:rsidRDefault="00685C7F" w:rsidP="00685C7F"/>
    <w:p w:rsidR="009A033D" w:rsidRDefault="009A033D" w:rsidP="009A033D"/>
    <w:p w:rsidR="009A033D" w:rsidRDefault="009A033D" w:rsidP="009A033D"/>
    <w:p w:rsidR="009A033D" w:rsidRDefault="009A033D" w:rsidP="009A033D"/>
    <w:p w:rsidR="00D3789B" w:rsidRDefault="00D3789B"/>
    <w:p w:rsidR="00D3789B" w:rsidRDefault="00D3789B"/>
    <w:p w:rsidR="00D3789B" w:rsidRDefault="00D3789B"/>
    <w:p w:rsidR="00D3789B" w:rsidRDefault="00D3789B"/>
    <w:p w:rsidR="006C4A06" w:rsidRDefault="006C4A06"/>
    <w:p w:rsidR="006C4A06" w:rsidRDefault="006C4A06"/>
    <w:sectPr w:rsidR="006C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06"/>
    <w:rsid w:val="00685C7F"/>
    <w:rsid w:val="006C4A06"/>
    <w:rsid w:val="009A033D"/>
    <w:rsid w:val="009A203A"/>
    <w:rsid w:val="00C86E65"/>
    <w:rsid w:val="00D3789B"/>
    <w:rsid w:val="00D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105D"/>
  <w15:chartTrackingRefBased/>
  <w15:docId w15:val="{A680FC29-2D77-49DD-ADFB-A825A7F8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544BA26F</Template>
  <TotalTime>49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Siena College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Quillan</dc:creator>
  <cp:keywords/>
  <dc:description/>
  <cp:lastModifiedBy>Cummings, Quillan</cp:lastModifiedBy>
  <cp:revision>1</cp:revision>
  <dcterms:created xsi:type="dcterms:W3CDTF">2019-04-24T22:10:00Z</dcterms:created>
  <dcterms:modified xsi:type="dcterms:W3CDTF">2019-04-24T22:59:00Z</dcterms:modified>
</cp:coreProperties>
</file>